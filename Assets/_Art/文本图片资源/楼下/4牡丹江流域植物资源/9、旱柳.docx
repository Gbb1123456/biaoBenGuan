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01" w:rsidRPr="00154744" w:rsidRDefault="00250D01" w:rsidP="00154744">
      <w:pPr>
        <w:pStyle w:val="cardlist-value"/>
        <w:wordWrap w:val="0"/>
        <w:spacing w:before="0" w:beforeAutospacing="0" w:after="0" w:afterAutospacing="0" w:line="420" w:lineRule="atLeast"/>
        <w:rPr>
          <w:rFonts w:cs="Times New Roman"/>
          <w:b/>
          <w:kern w:val="2"/>
          <w:sz w:val="28"/>
          <w:szCs w:val="28"/>
        </w:rPr>
      </w:pPr>
      <w:r>
        <w:rPr>
          <w:rFonts w:cs="Times New Roman" w:hint="eastAsia"/>
          <w:b/>
          <w:kern w:val="2"/>
          <w:sz w:val="28"/>
          <w:szCs w:val="28"/>
        </w:rPr>
        <w:t>旱柳</w:t>
      </w:r>
      <w:r>
        <w:rPr>
          <w:rFonts w:cs="Times New Roman"/>
          <w:b/>
          <w:kern w:val="2"/>
          <w:sz w:val="28"/>
          <w:szCs w:val="28"/>
        </w:rPr>
        <w:t xml:space="preserve"> </w:t>
      </w:r>
      <w:r w:rsidRPr="00B5126C">
        <w:rPr>
          <w:rFonts w:ascii="Times New Roman" w:hAnsi="Times New Roman" w:cs="Times New Roman"/>
          <w:b/>
          <w:i/>
          <w:kern w:val="2"/>
          <w:sz w:val="28"/>
          <w:szCs w:val="28"/>
        </w:rPr>
        <w:t>hankow willow</w:t>
      </w:r>
    </w:p>
    <w:p w:rsidR="00250D01" w:rsidRPr="00B5126C" w:rsidRDefault="00250D01">
      <w:pPr>
        <w:rPr>
          <w:sz w:val="28"/>
          <w:szCs w:val="28"/>
        </w:rPr>
      </w:pPr>
      <w:r w:rsidRPr="00B5126C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又称柳，</w:t>
      </w:r>
      <w:r w:rsidRPr="00B5126C">
        <w:rPr>
          <w:rFonts w:hint="eastAsia"/>
          <w:sz w:val="28"/>
          <w:szCs w:val="28"/>
        </w:rPr>
        <w:t>杨柳科，柳属。落叶乔木。</w:t>
      </w:r>
      <w:r>
        <w:rPr>
          <w:rFonts w:hint="eastAsia"/>
          <w:sz w:val="28"/>
          <w:szCs w:val="28"/>
        </w:rPr>
        <w:t>喜光、耐寒、耐旱、</w:t>
      </w:r>
      <w:r w:rsidRPr="00B5126C">
        <w:rPr>
          <w:rFonts w:hint="eastAsia"/>
          <w:sz w:val="28"/>
          <w:szCs w:val="28"/>
        </w:rPr>
        <w:t>生长快</w:t>
      </w:r>
      <w:r>
        <w:rPr>
          <w:rFonts w:hint="eastAsia"/>
          <w:sz w:val="28"/>
          <w:szCs w:val="28"/>
        </w:rPr>
        <w:t>。常配植于池边湖岸；</w:t>
      </w:r>
      <w:r w:rsidRPr="00B5126C">
        <w:rPr>
          <w:rFonts w:hint="eastAsia"/>
          <w:sz w:val="28"/>
          <w:szCs w:val="28"/>
        </w:rPr>
        <w:t>枝和须根能祛风除湿。</w:t>
      </w:r>
    </w:p>
    <w:sectPr w:rsidR="00250D01" w:rsidRPr="00B5126C" w:rsidSect="007143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0D01" w:rsidRDefault="00250D01" w:rsidP="00114BD7">
      <w:r>
        <w:separator/>
      </w:r>
    </w:p>
  </w:endnote>
  <w:endnote w:type="continuationSeparator" w:id="0">
    <w:p w:rsidR="00250D01" w:rsidRDefault="00250D01" w:rsidP="00114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D01" w:rsidRDefault="00250D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D01" w:rsidRDefault="00250D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D01" w:rsidRDefault="00250D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0D01" w:rsidRDefault="00250D01" w:rsidP="00114BD7">
      <w:r>
        <w:separator/>
      </w:r>
    </w:p>
  </w:footnote>
  <w:footnote w:type="continuationSeparator" w:id="0">
    <w:p w:rsidR="00250D01" w:rsidRDefault="00250D01" w:rsidP="00114B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D01" w:rsidRDefault="00250D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D01" w:rsidRDefault="00250D01" w:rsidP="003511E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D01" w:rsidRDefault="00250D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14BD7"/>
    <w:rsid w:val="00035626"/>
    <w:rsid w:val="00114BD7"/>
    <w:rsid w:val="00127D72"/>
    <w:rsid w:val="00154744"/>
    <w:rsid w:val="0019354A"/>
    <w:rsid w:val="001C3924"/>
    <w:rsid w:val="00250D01"/>
    <w:rsid w:val="003511E7"/>
    <w:rsid w:val="0055462C"/>
    <w:rsid w:val="005C45E2"/>
    <w:rsid w:val="006C132A"/>
    <w:rsid w:val="007143D6"/>
    <w:rsid w:val="008319AC"/>
    <w:rsid w:val="008B74D1"/>
    <w:rsid w:val="009655C5"/>
    <w:rsid w:val="00A508BD"/>
    <w:rsid w:val="00A564F8"/>
    <w:rsid w:val="00A77390"/>
    <w:rsid w:val="00B5126C"/>
    <w:rsid w:val="00C836CE"/>
    <w:rsid w:val="00E10D2F"/>
    <w:rsid w:val="00F17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D6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9"/>
    <w:qFormat/>
    <w:rsid w:val="00A508BD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508BD"/>
    <w:rPr>
      <w:rFonts w:ascii="宋体" w:eastAsia="宋体" w:hAnsi="宋体" w:cs="宋体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rsid w:val="00114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14BD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14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14BD7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rsid w:val="00114B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rsid w:val="00114BD7"/>
    <w:rPr>
      <w:rFonts w:cs="Times New Roman"/>
      <w:color w:val="0000FF"/>
      <w:u w:val="single"/>
    </w:rPr>
  </w:style>
  <w:style w:type="paragraph" w:customStyle="1" w:styleId="cardlist-value">
    <w:name w:val="cardlist-value"/>
    <w:basedOn w:val="Normal"/>
    <w:uiPriority w:val="99"/>
    <w:rsid w:val="00114B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basedOn w:val="DefaultParagraphFont"/>
    <w:uiPriority w:val="99"/>
    <w:rsid w:val="00A508BD"/>
    <w:rPr>
      <w:rFonts w:cs="Times New Roman"/>
    </w:rPr>
  </w:style>
  <w:style w:type="character" w:customStyle="1" w:styleId="textedit">
    <w:name w:val="text_edit"/>
    <w:basedOn w:val="DefaultParagraphFont"/>
    <w:uiPriority w:val="99"/>
    <w:rsid w:val="00A508BD"/>
    <w:rPr>
      <w:rFonts w:cs="Times New Roman"/>
    </w:rPr>
  </w:style>
  <w:style w:type="character" w:customStyle="1" w:styleId="headline-1-index">
    <w:name w:val="headline-1-index"/>
    <w:basedOn w:val="DefaultParagraphFont"/>
    <w:uiPriority w:val="99"/>
    <w:rsid w:val="00A508BD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597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759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60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</TotalTime>
  <Pages>1</Pages>
  <Words>10</Words>
  <Characters>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lenovo</cp:lastModifiedBy>
  <cp:revision>8</cp:revision>
  <dcterms:created xsi:type="dcterms:W3CDTF">2014-07-18T06:43:00Z</dcterms:created>
  <dcterms:modified xsi:type="dcterms:W3CDTF">2014-07-27T08:14:00Z</dcterms:modified>
</cp:coreProperties>
</file>