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E6A" w:rsidRDefault="00DE0E6A" w:rsidP="00BA7F0B">
      <w:pPr>
        <w:jc w:val="center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昆虫世界</w:t>
      </w:r>
    </w:p>
    <w:p w:rsidR="00DE0E6A" w:rsidRPr="00990949" w:rsidRDefault="00DE0E6A" w:rsidP="00BA7F0B">
      <w:pPr>
        <w:ind w:firstLineChars="200" w:firstLine="560"/>
        <w:rPr>
          <w:rFonts w:ascii="宋体"/>
          <w:sz w:val="28"/>
          <w:szCs w:val="28"/>
        </w:rPr>
      </w:pPr>
      <w:r w:rsidRPr="00990949">
        <w:rPr>
          <w:rFonts w:ascii="宋体" w:hAnsi="宋体" w:hint="eastAsia"/>
          <w:sz w:val="28"/>
          <w:szCs w:val="28"/>
        </w:rPr>
        <w:t>昆虫是所有生物中种类及数量最多的一群，是世界上最繁盛的动物，已发现</w:t>
      </w:r>
      <w:r w:rsidRPr="00990949">
        <w:rPr>
          <w:rFonts w:ascii="宋体" w:hAnsi="宋体"/>
          <w:sz w:val="28"/>
          <w:szCs w:val="28"/>
        </w:rPr>
        <w:t>100</w:t>
      </w:r>
      <w:r w:rsidRPr="00990949">
        <w:rPr>
          <w:rFonts w:ascii="宋体" w:hAnsi="宋体" w:hint="eastAsia"/>
          <w:sz w:val="28"/>
          <w:szCs w:val="28"/>
        </w:rPr>
        <w:t>多万种。</w:t>
      </w:r>
    </w:p>
    <w:p w:rsidR="00DE0E6A" w:rsidRDefault="00DE0E6A" w:rsidP="00F120A9">
      <w:pPr>
        <w:rPr>
          <w:rFonts w:ascii="宋体"/>
          <w:sz w:val="28"/>
          <w:szCs w:val="28"/>
        </w:rPr>
      </w:pPr>
      <w:bookmarkStart w:id="0" w:name="2612558-2758588-1"/>
      <w:bookmarkStart w:id="1" w:name="2612558-2758588-1_1"/>
      <w:bookmarkEnd w:id="0"/>
      <w:bookmarkEnd w:id="1"/>
      <w:r w:rsidRPr="00990949">
        <w:rPr>
          <w:rFonts w:ascii="宋体" w:hAnsi="宋体" w:hint="eastAsia"/>
          <w:sz w:val="28"/>
          <w:szCs w:val="28"/>
        </w:rPr>
        <w:t xml:space="preserve">　　昆虫在生物圈中扮演着很重要的角色。</w:t>
      </w:r>
      <w:r>
        <w:rPr>
          <w:rFonts w:ascii="宋体" w:hAnsi="宋体" w:hint="eastAsia"/>
          <w:sz w:val="28"/>
          <w:szCs w:val="28"/>
        </w:rPr>
        <w:t>它</w:t>
      </w:r>
      <w:r w:rsidRPr="00990949">
        <w:rPr>
          <w:rFonts w:ascii="宋体" w:hAnsi="宋体" w:hint="eastAsia"/>
          <w:sz w:val="28"/>
          <w:szCs w:val="28"/>
        </w:rPr>
        <w:t>能够帮助虫媒花进行传粉、</w:t>
      </w:r>
      <w:r>
        <w:rPr>
          <w:rFonts w:ascii="宋体" w:hAnsi="宋体" w:hint="eastAsia"/>
          <w:sz w:val="28"/>
          <w:szCs w:val="28"/>
        </w:rPr>
        <w:t>帮助细菌和其他生物分解有机质</w:t>
      </w:r>
      <w:r w:rsidRPr="00990949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同样对人类也有着很大的益处，</w:t>
      </w:r>
      <w:r w:rsidRPr="00990949">
        <w:rPr>
          <w:rFonts w:ascii="宋体" w:hAnsi="宋体" w:hint="eastAsia"/>
          <w:sz w:val="28"/>
          <w:szCs w:val="28"/>
        </w:rPr>
        <w:t>某些昆虫</w:t>
      </w:r>
      <w:r>
        <w:rPr>
          <w:rFonts w:ascii="宋体" w:hAnsi="宋体" w:hint="eastAsia"/>
          <w:sz w:val="28"/>
          <w:szCs w:val="28"/>
        </w:rPr>
        <w:t>能</w:t>
      </w:r>
      <w:r w:rsidRPr="00990949">
        <w:rPr>
          <w:rFonts w:ascii="宋体" w:hAnsi="宋体" w:hint="eastAsia"/>
          <w:sz w:val="28"/>
          <w:szCs w:val="28"/>
        </w:rPr>
        <w:t>提供重要产品，如蜜、丝、蜡、染料、色素，在东南亚和南美的一些地方，昆虫本身就是当地人的食品。但由于</w:t>
      </w:r>
      <w:r>
        <w:rPr>
          <w:rFonts w:ascii="宋体" w:hAnsi="宋体" w:hint="eastAsia"/>
          <w:sz w:val="28"/>
          <w:szCs w:val="28"/>
        </w:rPr>
        <w:t>部分昆虫取食各类有机物，因此也会对农、林业造成巨大危害</w:t>
      </w:r>
      <w:bookmarkStart w:id="2" w:name="2612558-2758588-3"/>
      <w:bookmarkStart w:id="3" w:name="2612558-2758588-4"/>
      <w:bookmarkStart w:id="4" w:name="2612558-2758588-6"/>
      <w:bookmarkStart w:id="5" w:name="2612558-2758588-7_1"/>
      <w:bookmarkStart w:id="6" w:name="2612558-2758588-8"/>
      <w:bookmarkEnd w:id="2"/>
      <w:bookmarkEnd w:id="3"/>
      <w:bookmarkEnd w:id="4"/>
      <w:bookmarkEnd w:id="5"/>
      <w:bookmarkEnd w:id="6"/>
      <w:r>
        <w:rPr>
          <w:rFonts w:ascii="宋体" w:hAnsi="宋体" w:hint="eastAsia"/>
          <w:sz w:val="28"/>
          <w:szCs w:val="28"/>
        </w:rPr>
        <w:t>。</w:t>
      </w:r>
    </w:p>
    <w:p w:rsidR="00DE0E6A" w:rsidRPr="00990949" w:rsidRDefault="00DE0E6A">
      <w:pPr>
        <w:rPr>
          <w:rFonts w:ascii="宋体"/>
          <w:sz w:val="28"/>
          <w:szCs w:val="28"/>
        </w:rPr>
      </w:pPr>
      <w:r w:rsidRPr="00990949">
        <w:rPr>
          <w:rFonts w:ascii="宋体" w:hAnsi="宋体" w:hint="eastAsia"/>
          <w:sz w:val="28"/>
          <w:szCs w:val="28"/>
        </w:rPr>
        <w:t xml:space="preserve">　　</w:t>
      </w:r>
      <w:bookmarkStart w:id="7" w:name="2612558-2758588-12"/>
      <w:bookmarkEnd w:id="7"/>
    </w:p>
    <w:sectPr w:rsidR="00DE0E6A" w:rsidRPr="00990949" w:rsidSect="00B818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E6A" w:rsidRDefault="00DE0E6A" w:rsidP="00182910">
      <w:r>
        <w:separator/>
      </w:r>
    </w:p>
  </w:endnote>
  <w:endnote w:type="continuationSeparator" w:id="0">
    <w:p w:rsidR="00DE0E6A" w:rsidRDefault="00DE0E6A" w:rsidP="00182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E6A" w:rsidRDefault="00DE0E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E6A" w:rsidRDefault="00DE0E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E6A" w:rsidRDefault="00DE0E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E6A" w:rsidRDefault="00DE0E6A" w:rsidP="00182910">
      <w:r>
        <w:separator/>
      </w:r>
    </w:p>
  </w:footnote>
  <w:footnote w:type="continuationSeparator" w:id="0">
    <w:p w:rsidR="00DE0E6A" w:rsidRDefault="00DE0E6A" w:rsidP="001829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E6A" w:rsidRDefault="00DE0E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E6A" w:rsidRDefault="00DE0E6A" w:rsidP="00BA7F0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E6A" w:rsidRDefault="00DE0E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3FD2"/>
    <w:multiLevelType w:val="multilevel"/>
    <w:tmpl w:val="CBF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081C15"/>
    <w:multiLevelType w:val="multilevel"/>
    <w:tmpl w:val="F102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F615B0"/>
    <w:multiLevelType w:val="multilevel"/>
    <w:tmpl w:val="672E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2910"/>
    <w:rsid w:val="001633B0"/>
    <w:rsid w:val="00182910"/>
    <w:rsid w:val="003945C7"/>
    <w:rsid w:val="00413E4F"/>
    <w:rsid w:val="0046412C"/>
    <w:rsid w:val="00620213"/>
    <w:rsid w:val="00624E21"/>
    <w:rsid w:val="006F4A71"/>
    <w:rsid w:val="00731039"/>
    <w:rsid w:val="00760AFD"/>
    <w:rsid w:val="00990949"/>
    <w:rsid w:val="00A165E3"/>
    <w:rsid w:val="00A94F54"/>
    <w:rsid w:val="00B8180B"/>
    <w:rsid w:val="00BA7F0B"/>
    <w:rsid w:val="00C0128E"/>
    <w:rsid w:val="00C6002F"/>
    <w:rsid w:val="00C8302A"/>
    <w:rsid w:val="00CB0F81"/>
    <w:rsid w:val="00DE0E6A"/>
    <w:rsid w:val="00F12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80B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9"/>
    <w:qFormat/>
    <w:rsid w:val="0046412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46412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46412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41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641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6412C"/>
    <w:rPr>
      <w:rFonts w:ascii="宋体" w:eastAsia="宋体" w:hAnsi="宋体" w:cs="宋体"/>
      <w:b/>
      <w:bCs/>
      <w:kern w:val="0"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rsid w:val="00182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291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82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2910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1829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2910"/>
    <w:rPr>
      <w:rFonts w:cs="Times New Roman"/>
      <w:sz w:val="18"/>
      <w:szCs w:val="18"/>
    </w:rPr>
  </w:style>
  <w:style w:type="character" w:customStyle="1" w:styleId="title">
    <w:name w:val="title"/>
    <w:basedOn w:val="DefaultParagraphFont"/>
    <w:uiPriority w:val="99"/>
    <w:rsid w:val="0046412C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46412C"/>
    <w:rPr>
      <w:rFonts w:cs="Times New Roman"/>
    </w:rPr>
  </w:style>
  <w:style w:type="character" w:customStyle="1" w:styleId="sense">
    <w:name w:val="sense"/>
    <w:basedOn w:val="DefaultParagraphFont"/>
    <w:uiPriority w:val="99"/>
    <w:rsid w:val="0046412C"/>
    <w:rPr>
      <w:rFonts w:cs="Times New Roman"/>
    </w:rPr>
  </w:style>
  <w:style w:type="character" w:customStyle="1" w:styleId="switch">
    <w:name w:val="switch"/>
    <w:basedOn w:val="DefaultParagraphFont"/>
    <w:uiPriority w:val="99"/>
    <w:rsid w:val="0046412C"/>
    <w:rPr>
      <w:rFonts w:cs="Times New Roman"/>
    </w:rPr>
  </w:style>
  <w:style w:type="character" w:customStyle="1" w:styleId="add-sense">
    <w:name w:val="add-sense"/>
    <w:basedOn w:val="DefaultParagraphFont"/>
    <w:uiPriority w:val="99"/>
    <w:rsid w:val="0046412C"/>
    <w:rPr>
      <w:rFonts w:cs="Times New Roman"/>
    </w:rPr>
  </w:style>
  <w:style w:type="character" w:styleId="Hyperlink">
    <w:name w:val="Hyperlink"/>
    <w:basedOn w:val="DefaultParagraphFont"/>
    <w:uiPriority w:val="99"/>
    <w:rsid w:val="0046412C"/>
    <w:rPr>
      <w:rFonts w:cs="Times New Roman"/>
      <w:color w:val="0000FF"/>
      <w:u w:val="single"/>
    </w:rPr>
  </w:style>
  <w:style w:type="paragraph" w:customStyle="1" w:styleId="cardlist-name">
    <w:name w:val="cardlist-name"/>
    <w:basedOn w:val="Normal"/>
    <w:uiPriority w:val="99"/>
    <w:rsid w:val="004641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ardlist-value">
    <w:name w:val="cardlist-value"/>
    <w:basedOn w:val="Normal"/>
    <w:uiPriority w:val="99"/>
    <w:rsid w:val="004641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index">
    <w:name w:val="index"/>
    <w:basedOn w:val="DefaultParagraphFont"/>
    <w:uiPriority w:val="99"/>
    <w:rsid w:val="0046412C"/>
    <w:rPr>
      <w:rFonts w:cs="Times New Roman"/>
    </w:rPr>
  </w:style>
  <w:style w:type="paragraph" w:styleId="NormalWeb">
    <w:name w:val="Normal (Web)"/>
    <w:basedOn w:val="Normal"/>
    <w:uiPriority w:val="99"/>
    <w:semiHidden/>
    <w:rsid w:val="004641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99"/>
    <w:qFormat/>
    <w:rsid w:val="0046412C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46412C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29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899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290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F1F1F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9004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2901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0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2898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898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89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89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89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89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89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89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89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89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89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89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89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1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1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2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2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2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0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0289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9023">
              <w:marLeft w:val="0"/>
              <w:marRight w:val="0"/>
              <w:marTop w:val="150"/>
              <w:marBottom w:val="150"/>
              <w:divBdr>
                <w:top w:val="single" w:sz="6" w:space="0" w:color="E6E6E6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17800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01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28996">
              <w:marLeft w:val="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167</TotalTime>
  <Pages>1</Pages>
  <Words>28</Words>
  <Characters>165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lenovo</cp:lastModifiedBy>
  <cp:revision>8</cp:revision>
  <dcterms:created xsi:type="dcterms:W3CDTF">2014-07-16T02:19:00Z</dcterms:created>
  <dcterms:modified xsi:type="dcterms:W3CDTF">2014-08-24T01:43:00Z</dcterms:modified>
</cp:coreProperties>
</file>